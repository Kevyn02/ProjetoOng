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7" w:type="dxa"/>
        <w:tblLayout w:type="fixed"/>
        <w:tblLook w:val="0600" w:firstRow="0" w:lastRow="0" w:firstColumn="0" w:lastColumn="0" w:noHBand="1" w:noVBand="1"/>
      </w:tblPr>
      <w:tblGrid>
        <w:gridCol w:w="5575"/>
        <w:gridCol w:w="5412"/>
      </w:tblGrid>
      <w:tr w:rsidR="00A81248" w:rsidRPr="00AD37E4" w:rsidTr="008364A6">
        <w:trPr>
          <w:trHeight w:val="105"/>
        </w:trPr>
        <w:tc>
          <w:tcPr>
            <w:tcW w:w="5575" w:type="dxa"/>
          </w:tcPr>
          <w:p w:rsidR="00A81248" w:rsidRPr="00AD37E4" w:rsidRDefault="00A81248" w:rsidP="00A81248">
            <w:pPr>
              <w:pStyle w:val="Elementogrficodencora"/>
              <w:rPr>
                <w:noProof/>
                <w:lang w:val="pt-BR"/>
              </w:rPr>
            </w:pPr>
          </w:p>
        </w:tc>
        <w:tc>
          <w:tcPr>
            <w:tcW w:w="5412" w:type="dxa"/>
          </w:tcPr>
          <w:p w:rsidR="00A81248" w:rsidRPr="00AD37E4" w:rsidRDefault="00A81248" w:rsidP="00A81248">
            <w:pPr>
              <w:pStyle w:val="Elementogrficodencora"/>
              <w:rPr>
                <w:noProof/>
                <w:lang w:val="pt-BR"/>
              </w:rPr>
            </w:pPr>
          </w:p>
        </w:tc>
      </w:tr>
      <w:tr w:rsidR="00A81248" w:rsidRPr="00AD37E4" w:rsidTr="008364A6">
        <w:trPr>
          <w:trHeight w:val="2551"/>
        </w:trPr>
        <w:tc>
          <w:tcPr>
            <w:tcW w:w="5575" w:type="dxa"/>
          </w:tcPr>
          <w:p w:rsidR="00A81248" w:rsidRPr="00AD37E4" w:rsidRDefault="008364A6" w:rsidP="008364A6">
            <w:pPr>
              <w:pStyle w:val="Ttulo1"/>
              <w:rPr>
                <w:noProof/>
                <w:lang w:val="pt-BR"/>
              </w:rPr>
            </w:pPr>
            <w:bookmarkStart w:id="0" w:name="_Toc34586246"/>
            <w:r>
              <w:rPr>
                <w:noProof/>
                <w:lang w:val="pt-BR"/>
              </w:rPr>
              <w:t>CANTINHO FRATERNO</w:t>
            </w:r>
            <w:bookmarkEnd w:id="0"/>
          </w:p>
        </w:tc>
        <w:tc>
          <w:tcPr>
            <w:tcW w:w="5412" w:type="dxa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A81248" w:rsidRPr="00AD37E4" w:rsidTr="008364A6">
        <w:trPr>
          <w:trHeight w:val="8246"/>
        </w:trPr>
        <w:tc>
          <w:tcPr>
            <w:tcW w:w="5575" w:type="dxa"/>
          </w:tcPr>
          <w:p w:rsidR="00A81248" w:rsidRPr="00AD37E4" w:rsidRDefault="00A81248">
            <w:pPr>
              <w:rPr>
                <w:noProof/>
                <w:lang w:val="pt-BR"/>
              </w:rPr>
            </w:pPr>
            <w:r w:rsidRPr="00AD37E4">
              <w:rPr>
                <w:noProof/>
                <w:lang w:val="pt-BR" w:eastAsia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945FEB4" wp14:editId="5D4901ED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â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895196" id="Grupo 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â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A81248" w:rsidRPr="00AD37E4" w:rsidTr="008364A6">
        <w:trPr>
          <w:trHeight w:val="1219"/>
        </w:trPr>
        <w:tc>
          <w:tcPr>
            <w:tcW w:w="5575" w:type="dxa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5412" w:type="dxa"/>
          </w:tcPr>
          <w:p w:rsidR="00A81248" w:rsidRPr="008364A6" w:rsidRDefault="008364A6" w:rsidP="008364A6">
            <w:pPr>
              <w:pStyle w:val="Ttulo2"/>
              <w:rPr>
                <w:i w:val="0"/>
                <w:noProof/>
                <w:color w:val="auto"/>
                <w:lang w:val="pt-BR"/>
              </w:rPr>
            </w:pPr>
            <w:bookmarkStart w:id="1" w:name="_Toc34586247"/>
            <w:r w:rsidRPr="008364A6">
              <w:rPr>
                <w:i w:val="0"/>
                <w:noProof/>
                <w:color w:val="auto"/>
                <w:lang w:val="pt-BR"/>
              </w:rPr>
              <w:t>TÉCNICO EM INFORMÁTICA – T.I.33</w:t>
            </w:r>
            <w:bookmarkEnd w:id="1"/>
          </w:p>
          <w:p w:rsidR="008364A6" w:rsidRPr="008364A6" w:rsidRDefault="008364A6" w:rsidP="008364A6">
            <w:pPr>
              <w:rPr>
                <w:lang w:val="pt-BR"/>
              </w:rPr>
            </w:pPr>
          </w:p>
        </w:tc>
      </w:tr>
      <w:tr w:rsidR="00A81248" w:rsidRPr="00AD37E4" w:rsidTr="008364A6">
        <w:trPr>
          <w:trHeight w:val="1315"/>
        </w:trPr>
        <w:tc>
          <w:tcPr>
            <w:tcW w:w="5575" w:type="dxa"/>
          </w:tcPr>
          <w:p w:rsidR="00A81248" w:rsidRPr="00AD37E4" w:rsidRDefault="008364A6">
            <w:pPr>
              <w:rPr>
                <w:noProof/>
                <w:lang w:val="pt-BR"/>
              </w:rPr>
            </w:pPr>
            <w:r w:rsidRPr="008364A6">
              <w:rPr>
                <w:i/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1F378D9" wp14:editId="546FF91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2011449</wp:posOffset>
                      </wp:positionV>
                      <wp:extent cx="5640070" cy="751007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40070" cy="7510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64A6" w:rsidRPr="008364A6" w:rsidRDefault="008364A6" w:rsidP="008364A6">
                                  <w:pPr>
                                    <w:jc w:val="center"/>
                                    <w:rPr>
                                      <w:rFonts w:ascii="Georgia" w:hAnsi="Georgia"/>
                                      <w:sz w:val="28"/>
                                    </w:rPr>
                                  </w:pPr>
                                  <w:r w:rsidRPr="008364A6">
                                    <w:rPr>
                                      <w:rFonts w:ascii="Georgia" w:hAnsi="Georgia"/>
                                      <w:sz w:val="28"/>
                                    </w:rPr>
                                    <w:t>PROJETO INTEGRADOR</w:t>
                                  </w:r>
                                </w:p>
                                <w:p w:rsidR="008364A6" w:rsidRPr="008364A6" w:rsidRDefault="008364A6" w:rsidP="008364A6">
                                  <w:pPr>
                                    <w:jc w:val="center"/>
                                    <w:rPr>
                                      <w:rFonts w:ascii="Georgia" w:hAnsi="Georgia"/>
                                      <w:sz w:val="28"/>
                                    </w:rPr>
                                  </w:pPr>
                                  <w:r w:rsidRPr="008364A6">
                                    <w:rPr>
                                      <w:rFonts w:ascii="Georgia" w:hAnsi="Georgia"/>
                                      <w:sz w:val="28"/>
                                    </w:rPr>
                                    <w:t>DESENVOLVIMENTO DE UM SISTEMA WEB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F378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28.9pt;margin-top:158.4pt;width:444.1pt;height:5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" filled="f" stroked="f">
                      <v:textbox>
                        <w:txbxContent>
                          <w:p w:rsidR="008364A6" w:rsidRPr="008364A6" w:rsidRDefault="008364A6" w:rsidP="008364A6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8364A6">
                              <w:rPr>
                                <w:rFonts w:ascii="Georgia" w:hAnsi="Georgia"/>
                                <w:sz w:val="28"/>
                              </w:rPr>
                              <w:t>PROJETO INTEGRADOR</w:t>
                            </w:r>
                          </w:p>
                          <w:p w:rsidR="008364A6" w:rsidRPr="008364A6" w:rsidRDefault="008364A6" w:rsidP="008364A6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8364A6">
                              <w:rPr>
                                <w:rFonts w:ascii="Georgia" w:hAnsi="Georgia"/>
                                <w:sz w:val="28"/>
                              </w:rPr>
                              <w:t>DESENVOLVIMENTO DE UM SISTEMA WEB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2" w:type="dxa"/>
          </w:tcPr>
          <w:p w:rsidR="008364A6" w:rsidRPr="008364A6" w:rsidRDefault="008364A6" w:rsidP="008364A6">
            <w:pPr>
              <w:pStyle w:val="Ttulo2"/>
              <w:rPr>
                <w:i w:val="0"/>
                <w:noProof/>
                <w:color w:val="auto"/>
                <w:lang w:val="pt-BR" w:bidi="pt-BR"/>
              </w:rPr>
            </w:pPr>
            <w:bookmarkStart w:id="2" w:name="_Toc34586248"/>
            <w:r w:rsidRPr="008364A6">
              <w:rPr>
                <w:i w:val="0"/>
                <w:noProof/>
                <w:color w:val="auto"/>
                <w:lang w:val="pt-BR"/>
              </w:rPr>
              <w:t>ALICE, ANDRÉ, NATÁLIA</w:t>
            </w:r>
            <w:r w:rsidR="00C66528" w:rsidRPr="008364A6">
              <w:rPr>
                <w:i w:val="0"/>
                <w:noProof/>
                <w:color w:val="auto"/>
                <w:lang w:val="pt-BR" w:bidi="pt-BR"/>
              </w:rPr>
              <w:t xml:space="preserve"> </w:t>
            </w:r>
            <w:r w:rsidRPr="008364A6">
              <w:rPr>
                <w:i w:val="0"/>
                <w:noProof/>
                <w:color w:val="auto"/>
                <w:lang w:val="pt-BR" w:bidi="pt-BR"/>
              </w:rPr>
              <w:t>E YAN</w:t>
            </w:r>
            <w:bookmarkEnd w:id="2"/>
            <w:r w:rsidRPr="008364A6">
              <w:rPr>
                <w:i w:val="0"/>
                <w:noProof/>
                <w:color w:val="auto"/>
                <w:lang w:val="pt-BR" w:bidi="pt-BR"/>
              </w:rPr>
              <w:t xml:space="preserve"> </w:t>
            </w:r>
          </w:p>
          <w:p w:rsidR="008364A6" w:rsidRPr="008364A6" w:rsidRDefault="008364A6" w:rsidP="008364A6">
            <w:pPr>
              <w:pStyle w:val="Ttulo2"/>
              <w:rPr>
                <w:i w:val="0"/>
                <w:noProof/>
                <w:color w:val="auto"/>
                <w:lang w:val="pt-BR" w:bidi="pt-BR"/>
              </w:rPr>
            </w:pPr>
          </w:p>
          <w:p w:rsidR="008364A6" w:rsidRPr="008364A6" w:rsidRDefault="008364A6" w:rsidP="008364A6">
            <w:pPr>
              <w:pStyle w:val="Ttulo2"/>
              <w:rPr>
                <w:i w:val="0"/>
                <w:noProof/>
                <w:color w:val="auto"/>
                <w:lang w:val="pt-BR" w:bidi="pt-BR"/>
              </w:rPr>
            </w:pPr>
            <w:bookmarkStart w:id="3" w:name="_Toc34586249"/>
            <w:r w:rsidRPr="008364A6">
              <w:rPr>
                <w:i w:val="0"/>
                <w:noProof/>
                <w:color w:val="auto"/>
                <w:lang w:val="pt-BR" w:bidi="pt-BR"/>
              </w:rPr>
              <w:t>2018-2020</w:t>
            </w:r>
            <w:bookmarkEnd w:id="3"/>
          </w:p>
          <w:p w:rsidR="008364A6" w:rsidRPr="008364A6" w:rsidRDefault="008364A6" w:rsidP="008364A6">
            <w:pPr>
              <w:rPr>
                <w:lang w:val="pt-BR" w:bidi="pt-BR"/>
              </w:rPr>
            </w:pPr>
          </w:p>
          <w:p w:rsidR="00A81248" w:rsidRPr="008364A6" w:rsidRDefault="008364A6" w:rsidP="008364A6">
            <w:pPr>
              <w:pStyle w:val="Ttulo2"/>
              <w:rPr>
                <w:i w:val="0"/>
                <w:noProof/>
                <w:color w:val="auto"/>
                <w:lang w:val="pt-BR"/>
              </w:rPr>
            </w:pPr>
            <w:bookmarkStart w:id="4" w:name="_Toc34586250"/>
            <w:r w:rsidRPr="008364A6">
              <w:rPr>
                <w:i w:val="0"/>
                <w:noProof/>
                <w:color w:val="auto"/>
                <w:lang w:val="pt-BR" w:eastAsia="pt-BR"/>
              </w:rPr>
              <w:drawing>
                <wp:anchor distT="0" distB="0" distL="114300" distR="114300" simplePos="0" relativeHeight="251662336" behindDoc="0" locked="0" layoutInCell="1" allowOverlap="1" wp14:anchorId="090FED83" wp14:editId="43176F1D">
                  <wp:simplePos x="0" y="0"/>
                  <wp:positionH relativeFrom="column">
                    <wp:posOffset>1930293</wp:posOffset>
                  </wp:positionH>
                  <wp:positionV relativeFrom="paragraph">
                    <wp:posOffset>182970</wp:posOffset>
                  </wp:positionV>
                  <wp:extent cx="1462520" cy="858068"/>
                  <wp:effectExtent l="0" t="0" r="4445" b="0"/>
                  <wp:wrapNone/>
                  <wp:docPr id="1" name="Imagem 1" descr="Resultado de imagem para SENAC LOG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ENAC LOG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20" cy="858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4"/>
          </w:p>
        </w:tc>
      </w:tr>
    </w:tbl>
    <w:sdt>
      <w:sdtPr>
        <w:id w:val="-2136397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pt-PT" w:eastAsia="en-US"/>
        </w:rPr>
      </w:sdtEndPr>
      <w:sdtContent>
        <w:p w:rsidR="006C0D8A" w:rsidRDefault="006C0D8A">
          <w:pPr>
            <w:pStyle w:val="CabealhodoSumrio"/>
          </w:pPr>
          <w:r>
            <w:t>Sumário</w:t>
          </w:r>
        </w:p>
        <w:p w:rsidR="006C0D8A" w:rsidRDefault="006C0D8A">
          <w:pPr>
            <w:pStyle w:val="Sumrio1"/>
            <w:tabs>
              <w:tab w:val="right" w:leader="dot" w:pos="106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6246" w:history="1">
            <w:r w:rsidR="00C649E8">
              <w:t>SOBRE</w:t>
            </w:r>
            <w:r w:rsidR="00C649E8">
              <w:t xml:space="preserve"> O</w:t>
            </w:r>
            <w:r w:rsidR="00C649E8" w:rsidRPr="00992B94">
              <w:rPr>
                <w:rStyle w:val="Hyperlink"/>
                <w:noProof/>
                <w:lang w:val="pt-BR"/>
              </w:rPr>
              <w:t xml:space="preserve"> </w:t>
            </w:r>
            <w:r w:rsidR="00C649E8">
              <w:rPr>
                <w:rStyle w:val="Hyperlink"/>
                <w:noProof/>
                <w:lang w:val="pt-BR"/>
              </w:rPr>
              <w:t>C</w:t>
            </w:r>
            <w:r w:rsidRPr="00992B94">
              <w:rPr>
                <w:rStyle w:val="Hyperlink"/>
                <w:noProof/>
                <w:lang w:val="pt-BR"/>
              </w:rPr>
              <w:t>ANTINHO FRATERNO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D8A" w:rsidRDefault="006C0D8A">
          <w:pPr>
            <w:pStyle w:val="Sumrio2"/>
            <w:tabs>
              <w:tab w:val="right" w:leader="dot" w:pos="10648"/>
            </w:tabs>
            <w:rPr>
              <w:noProof/>
            </w:rPr>
          </w:pPr>
          <w:hyperlink w:anchor="_Toc34586247" w:history="1">
            <w:r w:rsidRPr="00992B94">
              <w:rPr>
                <w:rStyle w:val="Hyperlink"/>
                <w:noProof/>
                <w:lang w:val="pt-BR"/>
              </w:rPr>
              <w:t>TÉCNICO EM INFORMÁTICA – T.I.33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D8A" w:rsidRDefault="006C0D8A">
          <w:pPr>
            <w:pStyle w:val="Sumrio2"/>
            <w:tabs>
              <w:tab w:val="right" w:leader="dot" w:pos="10648"/>
            </w:tabs>
            <w:rPr>
              <w:noProof/>
            </w:rPr>
          </w:pPr>
          <w:hyperlink w:anchor="_Toc34586248" w:history="1">
            <w:r w:rsidRPr="00992B94">
              <w:rPr>
                <w:rStyle w:val="Hyperlink"/>
                <w:noProof/>
                <w:lang w:val="pt-BR"/>
              </w:rPr>
              <w:t>ALICE, ANDRÉ, NATÁLIA</w:t>
            </w:r>
            <w:r w:rsidRPr="00992B94">
              <w:rPr>
                <w:rStyle w:val="Hyperlink"/>
                <w:noProof/>
                <w:lang w:val="pt-BR" w:bidi="pt-BR"/>
              </w:rPr>
              <w:t xml:space="preserve"> E YAN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D8A" w:rsidRDefault="006C0D8A">
          <w:pPr>
            <w:pStyle w:val="Sumrio2"/>
            <w:tabs>
              <w:tab w:val="right" w:leader="dot" w:pos="10648"/>
            </w:tabs>
            <w:rPr>
              <w:noProof/>
            </w:rPr>
          </w:pPr>
          <w:hyperlink w:anchor="_Toc34586249" w:history="1">
            <w:r w:rsidRPr="00992B94">
              <w:rPr>
                <w:rStyle w:val="Hyperlink"/>
                <w:noProof/>
                <w:lang w:val="pt-BR" w:bidi="pt-BR"/>
              </w:rPr>
              <w:t>2018-2020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D8A" w:rsidRDefault="006C0D8A">
          <w:pPr>
            <w:pStyle w:val="Sumrio2"/>
            <w:tabs>
              <w:tab w:val="right" w:leader="dot" w:pos="10648"/>
            </w:tabs>
            <w:rPr>
              <w:noProof/>
            </w:rPr>
          </w:pPr>
          <w:hyperlink w:anchor="_Toc3458625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D8A" w:rsidRDefault="006C0D8A">
          <w:pPr>
            <w:pStyle w:val="Sumrio3"/>
            <w:tabs>
              <w:tab w:val="right" w:leader="dot" w:pos="10648"/>
            </w:tabs>
            <w:rPr>
              <w:noProof/>
            </w:rPr>
          </w:pPr>
          <w:hyperlink w:anchor="_Toc34586251" w:history="1">
            <w:r w:rsidRPr="00992B94">
              <w:rPr>
                <w:rStyle w:val="Hyperlink"/>
                <w:noProof/>
                <w:lang w:val="pt-BR" w:bidi="pt-BR"/>
              </w:rPr>
              <w:t>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D8A" w:rsidRDefault="006C0D8A">
          <w:pPr>
            <w:pStyle w:val="Sumrio3"/>
            <w:tabs>
              <w:tab w:val="right" w:leader="dot" w:pos="10648"/>
            </w:tabs>
            <w:rPr>
              <w:noProof/>
            </w:rPr>
          </w:pPr>
          <w:hyperlink w:anchor="_Toc34586252" w:history="1">
            <w:r w:rsidRPr="00992B94">
              <w:rPr>
                <w:rStyle w:val="Hyperlink"/>
                <w:iCs/>
                <w:noProof/>
                <w:lang w:val="pt-BR" w:bidi="pt-BR"/>
              </w:rPr>
              <w:t>CABEÇALHO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D8A" w:rsidRDefault="006C0D8A">
          <w:r>
            <w:rPr>
              <w:b/>
              <w:bCs/>
            </w:rPr>
            <w:fldChar w:fldCharType="end"/>
          </w:r>
        </w:p>
      </w:sdtContent>
    </w:sdt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0C4ED1" w:rsidRDefault="000C4ED1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Default="006C0D8A">
      <w:pPr>
        <w:rPr>
          <w:noProof/>
          <w:lang w:val="pt-BR"/>
        </w:rPr>
      </w:pPr>
    </w:p>
    <w:p w:rsidR="006C0D8A" w:rsidRPr="00AD37E4" w:rsidRDefault="006C0D8A">
      <w:pPr>
        <w:rPr>
          <w:noProof/>
          <w:lang w:val="pt-BR"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AD37E4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1205A1" w:rsidRPr="00AD37E4" w:rsidTr="0013219B">
        <w:trPr>
          <w:trHeight w:val="5233"/>
        </w:trPr>
        <w:tc>
          <w:tcPr>
            <w:tcW w:w="421" w:type="dxa"/>
            <w:shd w:val="clear" w:color="auto" w:fill="EDF0F4" w:themeFill="accent3"/>
          </w:tcPr>
          <w:p w:rsidR="001205A1" w:rsidRPr="00AD37E4" w:rsidRDefault="001205A1">
            <w:pPr>
              <w:rPr>
                <w:noProof/>
                <w:lang w:val="pt-BR"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:rsidR="001205A1" w:rsidRPr="00AD37E4" w:rsidRDefault="00C649E8" w:rsidP="001205A1">
            <w:pPr>
              <w:pStyle w:val="Ttulo3"/>
              <w:rPr>
                <w:noProof/>
                <w:lang w:val="pt-BR"/>
              </w:rPr>
            </w:pPr>
            <w:bookmarkStart w:id="5" w:name="_Toc34586251"/>
            <w:r>
              <w:rPr>
                <w:noProof/>
                <w:lang w:val="pt-BR"/>
              </w:rPr>
              <w:t>S</w:t>
            </w:r>
            <w:bookmarkEnd w:id="5"/>
            <w:r>
              <w:rPr>
                <w:noProof/>
                <w:lang w:val="pt-BR"/>
              </w:rPr>
              <w:t>OBRE O CANTINHO FRATERNO</w:t>
            </w:r>
          </w:p>
          <w:p w:rsidR="001205A1" w:rsidRPr="00AD37E4" w:rsidRDefault="001205A1" w:rsidP="001205A1">
            <w:pPr>
              <w:pStyle w:val="Ttulo4"/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505904726"/>
              <w:placeholder>
                <w:docPart w:val="D7460B4B5610469BADF035805644DA92"/>
              </w:placeholder>
              <w:temporary/>
              <w:showingPlcHdr/>
              <w15:appearance w15:val="hidden"/>
            </w:sdtPr>
            <w:sdtEndPr/>
            <w:sdtContent>
              <w:bookmarkStart w:id="6" w:name="_GoBack" w:displacedByCustomXml="prev"/>
              <w:p w:rsidR="00C66528" w:rsidRPr="00AD37E4" w:rsidRDefault="00C66528" w:rsidP="00C66528">
                <w:pPr>
                  <w:pStyle w:val="Ttulo4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p w:rsidR="00C66528" w:rsidRPr="00AD37E4" w:rsidRDefault="00C66528" w:rsidP="00C66528">
                <w:pPr>
                  <w:pStyle w:val="Ttulo4"/>
                  <w:rPr>
                    <w:noProof/>
                    <w:lang w:val="pt-BR"/>
                  </w:rPr>
                </w:pPr>
              </w:p>
              <w:p w:rsidR="001205A1" w:rsidRPr="00AD37E4" w:rsidRDefault="00C66528" w:rsidP="001205A1">
                <w:pPr>
                  <w:pStyle w:val="Ttulo4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bookmarkEnd w:id="6" w:displacedByCustomXml="next"/>
            </w:sdtContent>
          </w:sdt>
        </w:tc>
        <w:tc>
          <w:tcPr>
            <w:tcW w:w="421" w:type="dxa"/>
            <w:shd w:val="clear" w:color="auto" w:fill="EDF0F4" w:themeFill="accent3"/>
          </w:tcPr>
          <w:p w:rsidR="001205A1" w:rsidRPr="00AD37E4" w:rsidRDefault="001205A1">
            <w:pPr>
              <w:rPr>
                <w:noProof/>
                <w:lang w:val="pt-BR"/>
              </w:rPr>
            </w:pPr>
          </w:p>
        </w:tc>
      </w:tr>
      <w:tr w:rsidR="001205A1" w:rsidRPr="00AD37E4" w:rsidTr="0013219B">
        <w:trPr>
          <w:trHeight w:val="8674"/>
        </w:trPr>
        <w:tc>
          <w:tcPr>
            <w:tcW w:w="421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sdt>
            <w:sdtPr>
              <w:rPr>
                <w:noProof/>
                <w:lang w:val="pt-BR"/>
              </w:rPr>
              <w:id w:val="796030671"/>
              <w:placeholder>
                <w:docPart w:val="7ADBC8AE80C0441FBFEC4EBC5EEBAC4F"/>
              </w:placeholder>
              <w:temporary/>
              <w:showingPlcHdr/>
              <w15:appearance w15:val="hidden"/>
            </w:sdtPr>
            <w:sdtEndPr/>
            <w:sdtContent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</w:p>
              <w:p w:rsidR="001205A1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</w:sdtContent>
          </w:sdt>
          <w:p w:rsidR="006C0D8A" w:rsidRDefault="006C0D8A" w:rsidP="00C66528">
            <w:pPr>
              <w:pStyle w:val="Texto"/>
              <w:rPr>
                <w:noProof/>
                <w:lang w:val="pt-BR"/>
              </w:rPr>
            </w:pPr>
          </w:p>
          <w:p w:rsidR="006C0D8A" w:rsidRDefault="006C0D8A" w:rsidP="00C66528">
            <w:pPr>
              <w:pStyle w:val="Texto"/>
              <w:rPr>
                <w:noProof/>
                <w:lang w:val="pt-BR"/>
              </w:rPr>
            </w:pPr>
          </w:p>
          <w:p w:rsidR="006C0D8A" w:rsidRDefault="006C0D8A" w:rsidP="00C66528">
            <w:pPr>
              <w:pStyle w:val="Texto"/>
              <w:rPr>
                <w:noProof/>
                <w:lang w:val="pt-BR"/>
              </w:rPr>
            </w:pPr>
          </w:p>
          <w:p w:rsidR="006C0D8A" w:rsidRPr="00AD37E4" w:rsidRDefault="006C0D8A" w:rsidP="00C66528">
            <w:pPr>
              <w:pStyle w:val="Texto"/>
              <w:rPr>
                <w:noProof/>
                <w:lang w:val="pt-B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:rsidR="00A81248" w:rsidRPr="00AD37E4" w:rsidRDefault="001205A1" w:rsidP="00A24793">
            <w:pPr>
              <w:jc w:val="right"/>
              <w:rPr>
                <w:noProof/>
                <w:lang w:val="pt-BR"/>
              </w:rPr>
            </w:pPr>
            <w:r w:rsidRPr="00AD37E4">
              <w:rPr>
                <w:noProof/>
                <w:lang w:val="pt-BR" w:eastAsia="pt-BR"/>
              </w:rPr>
              <w:lastRenderedPageBreak/>
              <w:drawing>
                <wp:inline distT="0" distB="0" distL="0" distR="0" wp14:anchorId="29F198D6" wp14:editId="4288028F">
                  <wp:extent cx="2959100" cy="4914900"/>
                  <wp:effectExtent l="0" t="0" r="0" b="0"/>
                  <wp:docPr id="7" name="Imagem 7" descr="Im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:rsidR="00A81248" w:rsidRPr="00AD37E4" w:rsidRDefault="00A81248">
            <w:pPr>
              <w:rPr>
                <w:noProof/>
                <w:lang w:val="pt-BR"/>
              </w:rPr>
            </w:pPr>
          </w:p>
        </w:tc>
      </w:tr>
    </w:tbl>
    <w:p w:rsidR="00FB65B8" w:rsidRPr="00AD37E4" w:rsidRDefault="00FB65B8" w:rsidP="00A24793">
      <w:pPr>
        <w:rPr>
          <w:noProof/>
          <w:lang w:val="pt-BR"/>
        </w:rPr>
      </w:pPr>
    </w:p>
    <w:tbl>
      <w:tblPr>
        <w:tblW w:w="10688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876"/>
        <w:gridCol w:w="425"/>
      </w:tblGrid>
      <w:tr w:rsidR="00A24793" w:rsidRPr="00AD37E4" w:rsidTr="00A31A5B">
        <w:trPr>
          <w:trHeight w:val="547"/>
        </w:trPr>
        <w:tc>
          <w:tcPr>
            <w:tcW w:w="426" w:type="dxa"/>
            <w:shd w:val="clear" w:color="auto" w:fill="ECFBFB" w:themeFill="accent4"/>
          </w:tcPr>
          <w:p w:rsidR="00A24793" w:rsidRPr="00AD37E4" w:rsidRDefault="00A24793" w:rsidP="00A31A5B">
            <w:pPr>
              <w:pageBreakBefore/>
              <w:rPr>
                <w:noProof/>
                <w:lang w:val="pt-BR"/>
              </w:rPr>
            </w:pPr>
          </w:p>
        </w:tc>
        <w:tc>
          <w:tcPr>
            <w:tcW w:w="4961" w:type="dxa"/>
            <w:shd w:val="clear" w:color="auto" w:fill="ECFBFB" w:themeFill="accent4"/>
          </w:tcPr>
          <w:p w:rsidR="00A24793" w:rsidRPr="00AD37E4" w:rsidRDefault="00A24793" w:rsidP="00A24793">
            <w:pPr>
              <w:rPr>
                <w:noProof/>
                <w:lang w:val="pt-BR"/>
              </w:rPr>
            </w:pPr>
          </w:p>
        </w:tc>
        <w:tc>
          <w:tcPr>
            <w:tcW w:w="4876" w:type="dxa"/>
            <w:shd w:val="clear" w:color="auto" w:fill="ECFBFB" w:themeFill="accent4"/>
          </w:tcPr>
          <w:p w:rsidR="00A24793" w:rsidRPr="00AD37E4" w:rsidRDefault="00A24793" w:rsidP="00A24793">
            <w:pPr>
              <w:rPr>
                <w:noProof/>
                <w:lang w:val="pt-BR"/>
              </w:rPr>
            </w:pPr>
          </w:p>
        </w:tc>
        <w:tc>
          <w:tcPr>
            <w:tcW w:w="425" w:type="dxa"/>
            <w:shd w:val="clear" w:color="auto" w:fill="ECFBFB" w:themeFill="accent4"/>
          </w:tcPr>
          <w:p w:rsidR="00A24793" w:rsidRPr="00AD37E4" w:rsidRDefault="00A24793" w:rsidP="00A24793">
            <w:pPr>
              <w:rPr>
                <w:noProof/>
                <w:lang w:val="pt-BR"/>
              </w:rPr>
            </w:pPr>
          </w:p>
        </w:tc>
      </w:tr>
      <w:tr w:rsidR="0031055C" w:rsidRPr="00AD37E4" w:rsidTr="00A31A5B">
        <w:trPr>
          <w:trHeight w:val="10260"/>
        </w:trPr>
        <w:tc>
          <w:tcPr>
            <w:tcW w:w="426" w:type="dxa"/>
            <w:shd w:val="clear" w:color="auto" w:fill="ECFBFB" w:themeFill="accent4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:rsidR="0031055C" w:rsidRPr="00AD37E4" w:rsidRDefault="006708B2" w:rsidP="00FC49AE">
            <w:pPr>
              <w:pStyle w:val="Ttulo5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918440706"/>
                <w:placeholder>
                  <w:docPart w:val="8D98D17B5EF843B08DC3E917AC1E4D99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AD37E4">
                  <w:rPr>
                    <w:noProof/>
                    <w:lang w:val="pt-BR" w:bidi="pt-BR"/>
                  </w:rPr>
                  <w:t>Lorem Ipsum</w:t>
                </w:r>
                <w:r w:rsidR="0013219B" w:rsidRPr="00AD37E4">
                  <w:rPr>
                    <w:noProof/>
                    <w:lang w:val="pt-BR" w:bidi="pt-BR"/>
                  </w:rPr>
                  <w:t> </w:t>
                </w:r>
                <w:r w:rsidR="00C66528" w:rsidRPr="00AD37E4">
                  <w:rPr>
                    <w:noProof/>
                    <w:lang w:val="pt-BR" w:bidi="pt-BR"/>
                  </w:rPr>
                  <w:t>é simplesmente um texto fictício da indústria de impressão e tipografia.</w:t>
                </w:r>
              </w:sdtContent>
            </w:sdt>
          </w:p>
        </w:tc>
        <w:tc>
          <w:tcPr>
            <w:tcW w:w="4876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rPr>
                <w:noProof/>
                <w:lang w:val="pt-BR"/>
              </w:rPr>
              <w:id w:val="-148673447"/>
              <w:placeholder>
                <w:docPart w:val="7F3CB266108945FF8FD8BD891C6EF961"/>
              </w:placeholder>
              <w:temporary/>
              <w:showingPlcHdr/>
              <w15:appearance w15:val="hidden"/>
            </w:sdtPr>
            <w:sdtEndPr/>
            <w:sdtContent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  <w:p w:rsidR="00C66528" w:rsidRPr="00AD37E4" w:rsidRDefault="00C66528" w:rsidP="00C66528">
                <w:pPr>
                  <w:pStyle w:val="Texto"/>
                  <w:rPr>
                    <w:noProof/>
                    <w:lang w:val="pt-BR"/>
                  </w:rPr>
                </w:pPr>
              </w:p>
              <w:p w:rsidR="0031055C" w:rsidRPr="00AD37E4" w:rsidRDefault="00C66528" w:rsidP="00A24793">
                <w:pPr>
                  <w:pStyle w:val="Texto"/>
                  <w:rPr>
                    <w:noProof/>
                    <w:lang w:val="pt-BR"/>
                  </w:rPr>
                </w:pPr>
                <w:r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</w:tr>
      <w:tr w:rsidR="0031055C" w:rsidRPr="00AD37E4" w:rsidTr="00A31A5B">
        <w:trPr>
          <w:trHeight w:val="3459"/>
        </w:trPr>
        <w:tc>
          <w:tcPr>
            <w:tcW w:w="426" w:type="dxa"/>
            <w:shd w:val="clear" w:color="auto" w:fill="ECFBFB" w:themeFill="accent4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  <w:bookmarkStart w:id="7" w:name="_Toc34586252"/>
        <w:tc>
          <w:tcPr>
            <w:tcW w:w="9836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:rsidR="0031055C" w:rsidRPr="00AD37E4" w:rsidRDefault="006708B2" w:rsidP="00A24793">
            <w:pPr>
              <w:pStyle w:val="Ttulo3"/>
              <w:rPr>
                <w:rStyle w:val="nfase"/>
                <w:noProof/>
                <w:lang w:val="pt-BR"/>
              </w:rPr>
            </w:pPr>
            <w:sdt>
              <w:sdtPr>
                <w:rPr>
                  <w:rStyle w:val="nfase"/>
                  <w:noProof/>
                  <w:lang w:val="pt-BR"/>
                </w:rPr>
                <w:id w:val="-2019234191"/>
                <w:placeholder>
                  <w:docPart w:val="D1A8A85D7DB840F59932A926BF2B7E3B"/>
                </w:placeholder>
                <w:temporary/>
                <w:showingPlcHdr/>
                <w15:appearance w15:val="hidden"/>
              </w:sdtPr>
              <w:sdtEndPr>
                <w:rPr>
                  <w:rStyle w:val="nfase"/>
                </w:rPr>
              </w:sdtEndPr>
              <w:sdtContent>
                <w:r w:rsidR="00C66528" w:rsidRPr="00AD37E4">
                  <w:rPr>
                    <w:rStyle w:val="nfase"/>
                    <w:noProof/>
                    <w:lang w:val="pt-BR" w:bidi="pt-BR"/>
                  </w:rPr>
                  <w:t>CABEÇALHO</w:t>
                </w:r>
              </w:sdtContent>
            </w:sdt>
            <w:bookmarkEnd w:id="7"/>
          </w:p>
          <w:p w:rsidR="0031055C" w:rsidRPr="00AD37E4" w:rsidRDefault="0031055C" w:rsidP="00A24793">
            <w:pPr>
              <w:pStyle w:val="Texto"/>
              <w:rPr>
                <w:noProof/>
                <w:lang w:val="pt-BR"/>
              </w:rPr>
            </w:pPr>
          </w:p>
          <w:p w:rsidR="0031055C" w:rsidRPr="00AD37E4" w:rsidRDefault="006708B2" w:rsidP="00A24793">
            <w:pPr>
              <w:pStyle w:val="Text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582298592"/>
                <w:placeholder>
                  <w:docPart w:val="D21A554B10CF44D6848B5C530784D277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AD37E4">
                  <w:rPr>
                    <w:noProof/>
                    <w:lang w:val="pt-BR" w:bidi="pt-BR"/>
                  </w:rPr>
      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</w:tr>
    </w:tbl>
    <w:p w:rsidR="00A24793" w:rsidRPr="00AD37E4" w:rsidRDefault="00A24793">
      <w:pPr>
        <w:rPr>
          <w:noProof/>
          <w:lang w:val="pt-BR"/>
        </w:rPr>
      </w:pPr>
    </w:p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AD37E4" w:rsidTr="00C673F6">
        <w:trPr>
          <w:trHeight w:val="3821"/>
        </w:trPr>
        <w:tc>
          <w:tcPr>
            <w:tcW w:w="993" w:type="dxa"/>
            <w:vMerge w:val="restart"/>
            <w:shd w:val="clear" w:color="auto" w:fill="00C1C7" w:themeFill="accent2"/>
          </w:tcPr>
          <w:p w:rsidR="0031055C" w:rsidRPr="00AD37E4" w:rsidRDefault="0031055C" w:rsidP="0031055C">
            <w:pPr>
              <w:pStyle w:val="Elementogrficodencora"/>
              <w:rPr>
                <w:noProof/>
                <w:lang w:val="pt-BR"/>
              </w:rPr>
            </w:pPr>
          </w:p>
        </w:tc>
        <w:tc>
          <w:tcPr>
            <w:tcW w:w="8674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:rsidR="0031055C" w:rsidRPr="00AD37E4" w:rsidRDefault="0031055C" w:rsidP="0031055C">
            <w:pPr>
              <w:rPr>
                <w:noProof/>
                <w:lang w:val="pt-BR"/>
              </w:rPr>
            </w:pPr>
          </w:p>
        </w:tc>
        <w:tc>
          <w:tcPr>
            <w:tcW w:w="992" w:type="dxa"/>
            <w:vMerge w:val="restart"/>
            <w:shd w:val="clear" w:color="auto" w:fill="00C1C7" w:themeFill="accent2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</w:tr>
      <w:tr w:rsidR="0031055C" w:rsidRPr="00AD37E4" w:rsidTr="00A31A5B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:rsidR="0031055C" w:rsidRPr="00AD37E4" w:rsidRDefault="006708B2" w:rsidP="00A24793">
            <w:pPr>
              <w:pStyle w:val="Cita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95962374"/>
                <w:placeholder>
                  <w:docPart w:val="BC1A798513514CE1BD7624749EF9278C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AD37E4">
                  <w:rPr>
                    <w:rStyle w:val="CitaoChar"/>
                    <w:noProof/>
                    <w:lang w:val="pt-BR" w:bidi="pt-BR"/>
                  </w:rPr>
                  <w:t>Lorem Ipsum é simplesmente um texto fictício da indústria de impressão e tipografia.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</w:tr>
      <w:tr w:rsidR="0031055C" w:rsidRPr="00AD37E4" w:rsidTr="00C673F6">
        <w:trPr>
          <w:trHeight w:val="4309"/>
        </w:trPr>
        <w:tc>
          <w:tcPr>
            <w:tcW w:w="993" w:type="dxa"/>
            <w:vMerge/>
            <w:shd w:val="clear" w:color="auto" w:fill="00C1C7" w:themeFill="accent2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:rsidR="0031055C" w:rsidRPr="00AD37E4" w:rsidRDefault="0031055C" w:rsidP="0031055C">
            <w:pPr>
              <w:rPr>
                <w:noProof/>
                <w:lang w:val="pt-BR"/>
              </w:rPr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:rsidR="0031055C" w:rsidRPr="00AD37E4" w:rsidRDefault="0031055C" w:rsidP="00D6375E">
            <w:pPr>
              <w:rPr>
                <w:noProof/>
                <w:lang w:val="pt-BR"/>
              </w:rPr>
            </w:pPr>
          </w:p>
        </w:tc>
      </w:tr>
    </w:tbl>
    <w:p w:rsidR="00A81248" w:rsidRPr="00AD37E4" w:rsidRDefault="00C66528">
      <w:pPr>
        <w:rPr>
          <w:noProof/>
          <w:lang w:val="pt-BR"/>
        </w:rPr>
      </w:pPr>
      <w:r w:rsidRPr="00AD37E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67364390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ADC6" id="Forma" o:spid="_x0000_s1026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AD37E4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8B2" w:rsidRDefault="006708B2" w:rsidP="001205A1">
      <w:r>
        <w:separator/>
      </w:r>
    </w:p>
  </w:endnote>
  <w:endnote w:type="continuationSeparator" w:id="0">
    <w:p w:rsidR="006708B2" w:rsidRDefault="006708B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separate"/>
        </w:r>
        <w:r w:rsidR="007B0740">
          <w:rPr>
            <w:rStyle w:val="Nmerodepgina"/>
            <w:noProof/>
            <w:lang w:val="pt-BR" w:bidi="pt-BR"/>
          </w:rPr>
          <w:t>2</w:t>
        </w:r>
        <w:r>
          <w:rPr>
            <w:rStyle w:val="Nmerodepgina"/>
            <w:lang w:val="pt-BR" w:bidi="pt-BR"/>
          </w:rPr>
          <w:fldChar w:fldCharType="end"/>
        </w:r>
      </w:p>
    </w:sdtContent>
  </w:sdt>
  <w:p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noProof/>
        <w:lang w:val="pt-BR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205A1" w:rsidRPr="00AD37E4" w:rsidRDefault="001205A1" w:rsidP="001739D4">
        <w:pPr>
          <w:pStyle w:val="Rodap"/>
          <w:framePr w:wrap="none" w:vAnchor="text" w:hAnchor="margin" w:xAlign="right" w:y="1"/>
          <w:rPr>
            <w:rStyle w:val="Nmerodepgina"/>
            <w:noProof/>
            <w:lang w:val="pt-BR"/>
          </w:rPr>
        </w:pPr>
        <w:r w:rsidRPr="00AD37E4">
          <w:rPr>
            <w:rStyle w:val="Nmerodepgina"/>
            <w:noProof/>
            <w:lang w:val="pt-BR" w:bidi="pt-BR"/>
          </w:rPr>
          <w:fldChar w:fldCharType="begin"/>
        </w:r>
        <w:r w:rsidRPr="00AD37E4">
          <w:rPr>
            <w:rStyle w:val="Nmerodepgina"/>
            <w:noProof/>
            <w:lang w:val="pt-BR" w:bidi="pt-BR"/>
          </w:rPr>
          <w:instrText xml:space="preserve"> PAGE </w:instrText>
        </w:r>
        <w:r w:rsidRPr="00AD37E4">
          <w:rPr>
            <w:rStyle w:val="Nmerodepgina"/>
            <w:noProof/>
            <w:lang w:val="pt-BR" w:bidi="pt-BR"/>
          </w:rPr>
          <w:fldChar w:fldCharType="separate"/>
        </w:r>
        <w:r w:rsidR="00B548A5">
          <w:rPr>
            <w:rStyle w:val="Nmerodepgina"/>
            <w:noProof/>
            <w:lang w:val="pt-BR" w:bidi="pt-BR"/>
          </w:rPr>
          <w:t>6</w:t>
        </w:r>
        <w:r w:rsidRPr="00AD37E4">
          <w:rPr>
            <w:rStyle w:val="Nmerodepgina"/>
            <w:noProof/>
            <w:lang w:val="pt-BR" w:bidi="pt-B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AD37E4" w:rsidTr="006C0D8A">
      <w:trPr>
        <w:trHeight w:val="142"/>
      </w:trPr>
      <w:tc>
        <w:tcPr>
          <w:tcW w:w="5329" w:type="dxa"/>
        </w:tcPr>
        <w:p w:rsidR="001205A1" w:rsidRPr="00AD37E4" w:rsidRDefault="006C0D8A" w:rsidP="006C0D8A">
          <w:pPr>
            <w:pStyle w:val="Rodap"/>
            <w:rPr>
              <w:noProof/>
              <w:lang w:val="pt-BR"/>
            </w:rPr>
          </w:pPr>
          <w:r>
            <w:rPr>
              <w:noProof/>
              <w:lang w:val="pt-BR"/>
            </w:rPr>
            <w:t>CANTINHO FRATERNO – T.I.33</w:t>
          </w:r>
        </w:p>
      </w:tc>
      <w:tc>
        <w:tcPr>
          <w:tcW w:w="5329" w:type="dxa"/>
        </w:tcPr>
        <w:p w:rsidR="001205A1" w:rsidRPr="00AD37E4" w:rsidRDefault="001205A1" w:rsidP="00A31A5B">
          <w:pPr>
            <w:pStyle w:val="Rodap"/>
            <w:rPr>
              <w:noProof/>
              <w:lang w:val="pt-BR"/>
            </w:rPr>
          </w:pPr>
        </w:p>
      </w:tc>
    </w:tr>
  </w:tbl>
  <w:p w:rsidR="001205A1" w:rsidRPr="00AD37E4" w:rsidRDefault="001205A1">
    <w:pPr>
      <w:pStyle w:val="Rodap"/>
      <w:rPr>
        <w:noProof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8B2" w:rsidRDefault="006708B2" w:rsidP="001205A1">
      <w:r>
        <w:separator/>
      </w:r>
    </w:p>
  </w:footnote>
  <w:footnote w:type="continuationSeparator" w:id="0">
    <w:p w:rsidR="006708B2" w:rsidRDefault="006708B2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A6"/>
    <w:rsid w:val="000C4ED1"/>
    <w:rsid w:val="001205A1"/>
    <w:rsid w:val="0013219B"/>
    <w:rsid w:val="00175182"/>
    <w:rsid w:val="002560A5"/>
    <w:rsid w:val="002877E8"/>
    <w:rsid w:val="002B0D15"/>
    <w:rsid w:val="002D096D"/>
    <w:rsid w:val="002E7C4E"/>
    <w:rsid w:val="0031055C"/>
    <w:rsid w:val="00371EE1"/>
    <w:rsid w:val="003A798E"/>
    <w:rsid w:val="00425A99"/>
    <w:rsid w:val="00517AEC"/>
    <w:rsid w:val="0058158E"/>
    <w:rsid w:val="005E6B25"/>
    <w:rsid w:val="005F4F46"/>
    <w:rsid w:val="006708B2"/>
    <w:rsid w:val="006C0D8A"/>
    <w:rsid w:val="006C60E6"/>
    <w:rsid w:val="007B0740"/>
    <w:rsid w:val="007C1BAB"/>
    <w:rsid w:val="007D6CD4"/>
    <w:rsid w:val="00806296"/>
    <w:rsid w:val="008364A6"/>
    <w:rsid w:val="00A15CF7"/>
    <w:rsid w:val="00A24793"/>
    <w:rsid w:val="00A31A5B"/>
    <w:rsid w:val="00A81248"/>
    <w:rsid w:val="00A84125"/>
    <w:rsid w:val="00AD37E4"/>
    <w:rsid w:val="00B548A5"/>
    <w:rsid w:val="00C649E8"/>
    <w:rsid w:val="00C66528"/>
    <w:rsid w:val="00C673F6"/>
    <w:rsid w:val="00C915F0"/>
    <w:rsid w:val="00FB65B8"/>
    <w:rsid w:val="00FC49AE"/>
    <w:rsid w:val="00FD2FC3"/>
    <w:rsid w:val="00FE451C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698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har"/>
    <w:qFormat/>
    <w:rsid w:val="00132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har"/>
    <w:uiPriority w:val="4"/>
    <w:qFormat/>
    <w:rsid w:val="0013219B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3219B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Elementogrficodencora">
    <w:name w:val="Elemento gráfico de âncora"/>
    <w:basedOn w:val="Normal"/>
    <w:uiPriority w:val="7"/>
    <w:qFormat/>
    <w:rsid w:val="00A81248"/>
    <w:rPr>
      <w:sz w:val="10"/>
    </w:rPr>
  </w:style>
  <w:style w:type="character" w:customStyle="1" w:styleId="Ttulo3Char">
    <w:name w:val="Título 3 Char"/>
    <w:basedOn w:val="Fontepargpadr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har">
    <w:name w:val="Título 4 Char"/>
    <w:basedOn w:val="Fontepargpadro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6528"/>
  </w:style>
  <w:style w:type="paragraph" w:styleId="Rodap">
    <w:name w:val="footer"/>
    <w:basedOn w:val="Normal"/>
    <w:link w:val="Rodap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ontepargpadro"/>
    <w:uiPriority w:val="99"/>
    <w:semiHidden/>
    <w:rsid w:val="001205A1"/>
  </w:style>
  <w:style w:type="character" w:customStyle="1" w:styleId="Ttulo5Char">
    <w:name w:val="Título 5 Char"/>
    <w:basedOn w:val="Fontepargpadro"/>
    <w:link w:val="Ttulo5"/>
    <w:uiPriority w:val="4"/>
    <w:rsid w:val="0013219B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EspaoReservado">
    <w:name w:val="Placeholder Text"/>
    <w:basedOn w:val="Fontepargpadro"/>
    <w:uiPriority w:val="99"/>
    <w:semiHidden/>
    <w:rsid w:val="00C66528"/>
    <w:rPr>
      <w:color w:val="808080"/>
    </w:rPr>
  </w:style>
  <w:style w:type="character" w:styleId="nfase">
    <w:name w:val="Emphasis"/>
    <w:basedOn w:val="Fontepargpadr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har">
    <w:name w:val="Citação Char"/>
    <w:basedOn w:val="Fontepargpadr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0D8A"/>
    <w:pPr>
      <w:spacing w:line="259" w:lineRule="auto"/>
      <w:outlineLvl w:val="9"/>
    </w:pPr>
    <w:rPr>
      <w:b w:val="0"/>
      <w:color w:val="0D294E" w:themeColor="accent1" w:themeShade="BF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rsid w:val="006C0D8A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6C0D8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6C0D8A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6C0D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estudantil%20cham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60B4B5610469BADF035805644D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C2F6F-B46B-4DDC-9751-B7B6E1BC0A5C}"/>
      </w:docPartPr>
      <w:docPartBody>
        <w:p w:rsidR="00B34806" w:rsidRPr="00AD37E4" w:rsidRDefault="00D61976" w:rsidP="00C66528">
          <w:pPr>
            <w:pStyle w:val="Ttulo4"/>
            <w:rPr>
              <w:noProof/>
              <w:lang w:val="pt-BR"/>
            </w:rPr>
          </w:pPr>
          <w:r w:rsidRPr="00AD37E4">
            <w:rPr>
              <w:noProof/>
              <w:lang w:val="pt-BR" w:bidi="pt-BR"/>
            </w:rPr>
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  <w:p w:rsidR="00B34806" w:rsidRPr="00AD37E4" w:rsidRDefault="00BD4428" w:rsidP="00C66528">
          <w:pPr>
            <w:pStyle w:val="Ttulo4"/>
            <w:rPr>
              <w:noProof/>
              <w:lang w:val="pt-BR"/>
            </w:rPr>
          </w:pPr>
        </w:p>
        <w:p w:rsidR="003A562A" w:rsidRDefault="00D61976">
          <w:pPr>
            <w:pStyle w:val="D7460B4B5610469BADF035805644DA92"/>
          </w:pPr>
          <w:r w:rsidRPr="00AD37E4">
            <w:rPr>
              <w:noProof/>
              <w:lang w:bidi="pt-BR"/>
            </w:rPr>
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</w:docPartBody>
    </w:docPart>
    <w:docPart>
      <w:docPartPr>
        <w:name w:val="7ADBC8AE80C0441FBFEC4EBC5EEBAC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EC3A27-286B-4A0D-9CD4-09984D55619C}"/>
      </w:docPartPr>
      <w:docPartBody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  <w:r w:rsidRPr="00AD37E4">
            <w:rPr>
              <w:noProof/>
              <w:lang w:val="pt-BR" w:bidi="pt-BR"/>
            </w:rPr>
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  <w:p w:rsidR="00B34806" w:rsidRPr="00AD37E4" w:rsidRDefault="00BD4428" w:rsidP="00C66528">
          <w:pPr>
            <w:pStyle w:val="Texto"/>
            <w:rPr>
              <w:noProof/>
              <w:lang w:val="pt-BR"/>
            </w:rPr>
          </w:pPr>
        </w:p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  <w:r w:rsidRPr="00AD37E4">
            <w:rPr>
              <w:noProof/>
              <w:lang w:val="pt-BR" w:bidi="pt-BR"/>
            </w:rPr>
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  <w:p w:rsidR="00B34806" w:rsidRPr="00AD37E4" w:rsidRDefault="00BD4428" w:rsidP="00C66528">
          <w:pPr>
            <w:pStyle w:val="Texto"/>
            <w:rPr>
              <w:noProof/>
              <w:lang w:val="pt-BR"/>
            </w:rPr>
          </w:pPr>
        </w:p>
        <w:p w:rsidR="003A562A" w:rsidRDefault="00D61976">
          <w:pPr>
            <w:pStyle w:val="7ADBC8AE80C0441FBFEC4EBC5EEBAC4F"/>
          </w:pPr>
          <w:r w:rsidRPr="00AD37E4">
            <w:rPr>
              <w:noProof/>
              <w:lang w:bidi="pt-BR"/>
            </w:rPr>
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</w:docPartBody>
    </w:docPart>
    <w:docPart>
      <w:docPartPr>
        <w:name w:val="8D98D17B5EF843B08DC3E917AC1E4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A411F8-F843-45DE-9F24-21A4F9412B39}"/>
      </w:docPartPr>
      <w:docPartBody>
        <w:p w:rsidR="003A562A" w:rsidRDefault="00D61976">
          <w:pPr>
            <w:pStyle w:val="8D98D17B5EF843B08DC3E917AC1E4D99"/>
          </w:pPr>
          <w:r w:rsidRPr="00AD37E4">
            <w:rPr>
              <w:noProof/>
              <w:lang w:bidi="pt-BR"/>
            </w:rPr>
            <w:t>Lorem Ipsum é simplesmente um texto fictício da indústria de impressão e tipografia.</w:t>
          </w:r>
        </w:p>
      </w:docPartBody>
    </w:docPart>
    <w:docPart>
      <w:docPartPr>
        <w:name w:val="7F3CB266108945FF8FD8BD891C6EF9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0A2F83-F3ED-4DDF-9796-97475AB53C8D}"/>
      </w:docPartPr>
      <w:docPartBody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  <w:r w:rsidRPr="00AD37E4">
            <w:rPr>
              <w:noProof/>
              <w:lang w:val="pt-BR" w:bidi="pt-BR"/>
            </w:rPr>
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  <w:p w:rsidR="00B34806" w:rsidRPr="00AD37E4" w:rsidRDefault="00BD4428" w:rsidP="00C66528">
          <w:pPr>
            <w:pStyle w:val="Texto"/>
            <w:rPr>
              <w:noProof/>
              <w:lang w:val="pt-BR"/>
            </w:rPr>
          </w:pPr>
        </w:p>
        <w:p w:rsidR="00B34806" w:rsidRPr="00AD37E4" w:rsidRDefault="00D61976" w:rsidP="00C66528">
          <w:pPr>
            <w:pStyle w:val="Texto"/>
            <w:rPr>
              <w:noProof/>
              <w:lang w:val="pt-BR"/>
            </w:rPr>
          </w:pPr>
          <w:r w:rsidRPr="00AD37E4">
            <w:rPr>
              <w:noProof/>
              <w:lang w:val="pt-BR" w:bidi="pt-BR"/>
            </w:rPr>
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  <w:p w:rsidR="00B34806" w:rsidRPr="00AD37E4" w:rsidRDefault="00BD4428" w:rsidP="00C66528">
          <w:pPr>
            <w:pStyle w:val="Texto"/>
            <w:rPr>
              <w:noProof/>
              <w:lang w:val="pt-BR"/>
            </w:rPr>
          </w:pPr>
        </w:p>
        <w:p w:rsidR="003A562A" w:rsidRDefault="00D61976">
          <w:pPr>
            <w:pStyle w:val="7F3CB266108945FF8FD8BD891C6EF961"/>
          </w:pPr>
          <w:r w:rsidRPr="00AD37E4">
            <w:rPr>
              <w:noProof/>
              <w:lang w:bidi="pt-BR"/>
            </w:rPr>
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</w:docPartBody>
    </w:docPart>
    <w:docPart>
      <w:docPartPr>
        <w:name w:val="D1A8A85D7DB840F59932A926BF2B7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D16A6A-30AA-4C64-9B4D-37C944673AFD}"/>
      </w:docPartPr>
      <w:docPartBody>
        <w:p w:rsidR="003A562A" w:rsidRDefault="00D61976">
          <w:pPr>
            <w:pStyle w:val="D1A8A85D7DB840F59932A926BF2B7E3B"/>
          </w:pPr>
          <w:r w:rsidRPr="00AD37E4">
            <w:rPr>
              <w:rStyle w:val="nfase"/>
              <w:noProof/>
              <w:lang w:bidi="pt-BR"/>
            </w:rPr>
            <w:t>CABEÇALHO</w:t>
          </w:r>
        </w:p>
      </w:docPartBody>
    </w:docPart>
    <w:docPart>
      <w:docPartPr>
        <w:name w:val="D21A554B10CF44D6848B5C530784D2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BDBC2-FD42-4DD6-B188-E018651F45E1}"/>
      </w:docPartPr>
      <w:docPartBody>
        <w:p w:rsidR="003A562A" w:rsidRDefault="00D61976">
          <w:pPr>
            <w:pStyle w:val="D21A554B10CF44D6848B5C530784D277"/>
          </w:pPr>
          <w:r w:rsidRPr="00AD37E4">
            <w:rPr>
              <w:noProof/>
              <w:lang w:bidi="pt-BR"/>
            </w:rPr>
            <w:t>Lorem Ipsum é simplesmente um texto fictício da indústria de impressão e tipografia. O Lorem Ipsum é o texto fictício padrão do setor desde os anos 1500, quando um impressor desconhecido misturou os caracteres de um texto para criar um tipo de modelo de livro.</w:t>
          </w:r>
        </w:p>
      </w:docPartBody>
    </w:docPart>
    <w:docPart>
      <w:docPartPr>
        <w:name w:val="BC1A798513514CE1BD7624749EF927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28EC2E-B859-4734-BA96-2BD26656F8E2}"/>
      </w:docPartPr>
      <w:docPartBody>
        <w:p w:rsidR="003A562A" w:rsidRDefault="00D61976">
          <w:pPr>
            <w:pStyle w:val="BC1A798513514CE1BD7624749EF9278C"/>
          </w:pPr>
          <w:r w:rsidRPr="00AD37E4">
            <w:rPr>
              <w:rStyle w:val="CitaoChar"/>
              <w:noProof/>
              <w:lang w:bidi="pt-BR"/>
            </w:rPr>
            <w:t>Lorem Ipsum é simplesmente um texto fictício da indústria de impressão e tipografia.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76"/>
    <w:rsid w:val="003A562A"/>
    <w:rsid w:val="00BD4428"/>
    <w:rsid w:val="00D6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ECFCC6158C9422FA9C93449DC3C5C58">
    <w:name w:val="7ECFCC6158C9422FA9C93449DC3C5C58"/>
  </w:style>
  <w:style w:type="paragraph" w:customStyle="1" w:styleId="75DBE4E50CB444528E06940336913A98">
    <w:name w:val="75DBE4E50CB444528E06940336913A98"/>
  </w:style>
  <w:style w:type="paragraph" w:customStyle="1" w:styleId="F9DB49C303BA4B6C888459CB6E0F49EC">
    <w:name w:val="F9DB49C303BA4B6C888459CB6E0F49EC"/>
  </w:style>
  <w:style w:type="paragraph" w:customStyle="1" w:styleId="D25113CB60774C31920893607CE56C5F">
    <w:name w:val="D25113CB60774C31920893607CE56C5F"/>
  </w:style>
  <w:style w:type="paragraph" w:customStyle="1" w:styleId="D1607317B83B4E5C9E387543E3C3F0F9">
    <w:name w:val="D1607317B83B4E5C9E387543E3C3F0F9"/>
  </w:style>
  <w:style w:type="paragraph" w:customStyle="1" w:styleId="FD92D8305C46438CAED5992E8DCF2AEA">
    <w:name w:val="FD92D8305C46438CAED5992E8DCF2AEA"/>
  </w:style>
  <w:style w:type="character" w:customStyle="1" w:styleId="Ttulo4Char">
    <w:name w:val="Título 4 Char"/>
    <w:basedOn w:val="Fontepargpadro"/>
    <w:link w:val="Ttulo4"/>
    <w:uiPriority w:val="3"/>
    <w:rPr>
      <w:rFonts w:eastAsiaTheme="majorEastAsia" w:cstheme="majorBidi"/>
      <w:i/>
      <w:iCs/>
      <w:color w:val="000000" w:themeColor="text1"/>
      <w:sz w:val="32"/>
      <w:szCs w:val="24"/>
      <w:lang w:val="pt-PT" w:eastAsia="en-US"/>
    </w:rPr>
  </w:style>
  <w:style w:type="paragraph" w:customStyle="1" w:styleId="D7460B4B5610469BADF035805644DA92">
    <w:name w:val="D7460B4B5610469BADF035805644DA92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pt-PT" w:eastAsia="en-US"/>
    </w:rPr>
  </w:style>
  <w:style w:type="paragraph" w:customStyle="1" w:styleId="7ADBC8AE80C0441FBFEC4EBC5EEBAC4F">
    <w:name w:val="7ADBC8AE80C0441FBFEC4EBC5EEBAC4F"/>
  </w:style>
  <w:style w:type="paragraph" w:customStyle="1" w:styleId="8D98D17B5EF843B08DC3E917AC1E4D99">
    <w:name w:val="8D98D17B5EF843B08DC3E917AC1E4D99"/>
  </w:style>
  <w:style w:type="paragraph" w:customStyle="1" w:styleId="7F3CB266108945FF8FD8BD891C6EF961">
    <w:name w:val="7F3CB266108945FF8FD8BD891C6EF961"/>
  </w:style>
  <w:style w:type="character" w:styleId="nfase">
    <w:name w:val="Emphasis"/>
    <w:basedOn w:val="Fontepargpadro"/>
    <w:uiPriority w:val="20"/>
    <w:qFormat/>
    <w:rPr>
      <w:i w:val="0"/>
      <w:iCs/>
      <w:color w:val="ED7D31" w:themeColor="accent2"/>
    </w:rPr>
  </w:style>
  <w:style w:type="paragraph" w:customStyle="1" w:styleId="D1A8A85D7DB840F59932A926BF2B7E3B">
    <w:name w:val="D1A8A85D7DB840F59932A926BF2B7E3B"/>
  </w:style>
  <w:style w:type="paragraph" w:customStyle="1" w:styleId="D21A554B10CF44D6848B5C530784D277">
    <w:name w:val="D21A554B10CF44D6848B5C530784D277"/>
  </w:style>
  <w:style w:type="paragraph" w:styleId="Citao">
    <w:name w:val="Quote"/>
    <w:basedOn w:val="Normal"/>
    <w:next w:val="Normal"/>
    <w:link w:val="Citao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5B9BD5" w:themeColor="accent1"/>
      <w:sz w:val="76"/>
      <w:szCs w:val="24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HAnsi" w:hAnsiTheme="majorHAnsi"/>
      <w:iCs/>
      <w:color w:val="5B9BD5" w:themeColor="accent1"/>
      <w:sz w:val="76"/>
      <w:szCs w:val="24"/>
      <w:lang w:val="pt-PT" w:eastAsia="en-US"/>
    </w:rPr>
  </w:style>
  <w:style w:type="paragraph" w:customStyle="1" w:styleId="BC1A798513514CE1BD7624749EF9278C">
    <w:name w:val="BC1A798513514CE1BD7624749EF92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6863E3-C40B-439C-9954-E9E9578B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chamativo.dotx</Template>
  <TotalTime>0</TotalTime>
  <Pages>6</Pages>
  <Words>527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2020-03-06T23:14:00Z</dcterms:created>
  <dcterms:modified xsi:type="dcterms:W3CDTF">2020-03-08T22:25:00Z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